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987"/>
        <w:gridCol w:w="2420"/>
        <w:gridCol w:w="4389"/>
      </w:tblGrid>
      <w:tr w:rsidR="00C52528" w:rsidRPr="003577FF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3577FF" w:rsidRDefault="00C52528" w:rsidP="003D377B">
            <w:pPr>
              <w:jc w:val="center"/>
              <w:rPr>
                <w:b/>
                <w:sz w:val="22"/>
              </w:rPr>
            </w:pPr>
            <w:r w:rsidRPr="003577FF">
              <w:rPr>
                <w:b/>
                <w:sz w:val="22"/>
              </w:rPr>
              <w:t>Controle de Versões</w:t>
            </w:r>
          </w:p>
        </w:tc>
      </w:tr>
      <w:tr w:rsidR="00341B09" w:rsidRPr="003577FF" w:rsidTr="003577FF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:rsidR="00C52528" w:rsidRPr="003577FF" w:rsidRDefault="00C52528" w:rsidP="00341B09">
            <w:pPr>
              <w:jc w:val="center"/>
              <w:rPr>
                <w:b/>
                <w:sz w:val="22"/>
              </w:rPr>
            </w:pPr>
            <w:r w:rsidRPr="003577FF">
              <w:rPr>
                <w:b/>
                <w:sz w:val="22"/>
              </w:rPr>
              <w:t>Versão</w:t>
            </w:r>
          </w:p>
        </w:tc>
        <w:tc>
          <w:tcPr>
            <w:tcW w:w="987" w:type="dxa"/>
            <w:shd w:val="clear" w:color="auto" w:fill="DBE5F1" w:themeFill="accent1" w:themeFillTint="33"/>
            <w:vAlign w:val="center"/>
          </w:tcPr>
          <w:p w:rsidR="00C52528" w:rsidRPr="003577FF" w:rsidRDefault="00C52528" w:rsidP="00341B09">
            <w:pPr>
              <w:jc w:val="center"/>
              <w:rPr>
                <w:b/>
                <w:sz w:val="22"/>
              </w:rPr>
            </w:pPr>
            <w:r w:rsidRPr="003577FF">
              <w:rPr>
                <w:b/>
                <w:sz w:val="22"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3577FF" w:rsidRDefault="00C52528" w:rsidP="00341B09">
            <w:pPr>
              <w:jc w:val="center"/>
              <w:rPr>
                <w:b/>
                <w:sz w:val="22"/>
              </w:rPr>
            </w:pPr>
            <w:r w:rsidRPr="003577FF">
              <w:rPr>
                <w:b/>
                <w:sz w:val="22"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3577FF" w:rsidRDefault="00C52528" w:rsidP="00341B09">
            <w:pPr>
              <w:jc w:val="center"/>
              <w:rPr>
                <w:b/>
                <w:sz w:val="22"/>
              </w:rPr>
            </w:pPr>
            <w:r w:rsidRPr="003577FF">
              <w:rPr>
                <w:b/>
                <w:sz w:val="22"/>
              </w:rPr>
              <w:t>Notas da Revisão</w:t>
            </w:r>
          </w:p>
        </w:tc>
      </w:tr>
      <w:tr w:rsidR="00C52528" w:rsidRPr="003577FF" w:rsidTr="003577FF">
        <w:trPr>
          <w:trHeight w:val="340"/>
        </w:trPr>
        <w:tc>
          <w:tcPr>
            <w:tcW w:w="879" w:type="dxa"/>
            <w:vAlign w:val="center"/>
          </w:tcPr>
          <w:p w:rsidR="00C52528" w:rsidRPr="003577FF" w:rsidRDefault="005700D0" w:rsidP="00F65617">
            <w:pPr>
              <w:jc w:val="center"/>
              <w:rPr>
                <w:sz w:val="22"/>
              </w:rPr>
            </w:pPr>
            <w:r w:rsidRPr="003577FF">
              <w:rPr>
                <w:sz w:val="22"/>
              </w:rPr>
              <w:t>6.</w:t>
            </w:r>
            <w:r w:rsidR="008C7614" w:rsidRPr="003577FF">
              <w:rPr>
                <w:sz w:val="22"/>
              </w:rPr>
              <w:t>1</w:t>
            </w:r>
          </w:p>
        </w:tc>
        <w:tc>
          <w:tcPr>
            <w:tcW w:w="987" w:type="dxa"/>
            <w:vAlign w:val="center"/>
          </w:tcPr>
          <w:p w:rsidR="00C52528" w:rsidRPr="003577FF" w:rsidRDefault="00FE64D7" w:rsidP="00F65617">
            <w:pPr>
              <w:jc w:val="center"/>
              <w:rPr>
                <w:sz w:val="22"/>
              </w:rPr>
            </w:pPr>
            <w:r w:rsidRPr="003577FF">
              <w:rPr>
                <w:sz w:val="22"/>
              </w:rPr>
              <w:t>29-09</w:t>
            </w:r>
          </w:p>
        </w:tc>
        <w:tc>
          <w:tcPr>
            <w:tcW w:w="2420" w:type="dxa"/>
            <w:vAlign w:val="center"/>
          </w:tcPr>
          <w:p w:rsidR="00C52528" w:rsidRPr="003577FF" w:rsidRDefault="008C7614" w:rsidP="005700D0">
            <w:pPr>
              <w:rPr>
                <w:sz w:val="22"/>
              </w:rPr>
            </w:pPr>
            <w:r w:rsidRPr="003577FF">
              <w:rPr>
                <w:sz w:val="22"/>
              </w:rPr>
              <w:t xml:space="preserve">Barbara </w:t>
            </w:r>
            <w:proofErr w:type="spellStart"/>
            <w:r w:rsidRPr="003577FF">
              <w:rPr>
                <w:sz w:val="22"/>
              </w:rPr>
              <w:t>Br</w:t>
            </w:r>
            <w:r w:rsidR="005700D0" w:rsidRPr="003577FF">
              <w:rPr>
                <w:sz w:val="22"/>
              </w:rPr>
              <w:t>ü</w:t>
            </w:r>
            <w:r w:rsidRPr="003577FF">
              <w:rPr>
                <w:sz w:val="22"/>
              </w:rPr>
              <w:t>ckner</w:t>
            </w:r>
            <w:proofErr w:type="spellEnd"/>
          </w:p>
        </w:tc>
        <w:tc>
          <w:tcPr>
            <w:tcW w:w="4389" w:type="dxa"/>
            <w:vAlign w:val="center"/>
          </w:tcPr>
          <w:p w:rsidR="00C52528" w:rsidRPr="003577FF" w:rsidRDefault="00C52528" w:rsidP="00E34C15">
            <w:pPr>
              <w:rPr>
                <w:sz w:val="22"/>
              </w:rPr>
            </w:pPr>
          </w:p>
        </w:tc>
      </w:tr>
      <w:tr w:rsidR="00FE64D7" w:rsidRPr="003577FF" w:rsidTr="003577FF">
        <w:trPr>
          <w:trHeight w:val="340"/>
        </w:trPr>
        <w:tc>
          <w:tcPr>
            <w:tcW w:w="879" w:type="dxa"/>
            <w:vAlign w:val="center"/>
          </w:tcPr>
          <w:p w:rsidR="00FE64D7" w:rsidRPr="003577FF" w:rsidRDefault="00FE64D7" w:rsidP="00C60335">
            <w:pPr>
              <w:jc w:val="center"/>
              <w:rPr>
                <w:sz w:val="22"/>
              </w:rPr>
            </w:pPr>
            <w:r w:rsidRPr="003577FF">
              <w:rPr>
                <w:sz w:val="22"/>
              </w:rPr>
              <w:t>6.1</w:t>
            </w:r>
          </w:p>
        </w:tc>
        <w:tc>
          <w:tcPr>
            <w:tcW w:w="987" w:type="dxa"/>
            <w:vAlign w:val="center"/>
          </w:tcPr>
          <w:p w:rsidR="00FE64D7" w:rsidRPr="003577FF" w:rsidRDefault="00FE64D7" w:rsidP="00C60335">
            <w:pPr>
              <w:jc w:val="center"/>
              <w:rPr>
                <w:sz w:val="22"/>
              </w:rPr>
            </w:pPr>
            <w:r w:rsidRPr="003577FF">
              <w:rPr>
                <w:sz w:val="22"/>
              </w:rPr>
              <w:t>15-11</w:t>
            </w:r>
          </w:p>
        </w:tc>
        <w:tc>
          <w:tcPr>
            <w:tcW w:w="2420" w:type="dxa"/>
            <w:vAlign w:val="center"/>
          </w:tcPr>
          <w:p w:rsidR="00FE64D7" w:rsidRPr="003577FF" w:rsidRDefault="00FE64D7" w:rsidP="00C60335">
            <w:pPr>
              <w:rPr>
                <w:sz w:val="22"/>
              </w:rPr>
            </w:pPr>
            <w:r w:rsidRPr="003577FF">
              <w:rPr>
                <w:sz w:val="22"/>
              </w:rPr>
              <w:t xml:space="preserve">Barbara </w:t>
            </w:r>
            <w:proofErr w:type="spellStart"/>
            <w:r w:rsidRPr="003577FF">
              <w:rPr>
                <w:sz w:val="22"/>
              </w:rPr>
              <w:t>Brückner</w:t>
            </w:r>
            <w:proofErr w:type="spellEnd"/>
          </w:p>
        </w:tc>
        <w:tc>
          <w:tcPr>
            <w:tcW w:w="4389" w:type="dxa"/>
            <w:vAlign w:val="center"/>
          </w:tcPr>
          <w:p w:rsidR="00FE64D7" w:rsidRPr="003577FF" w:rsidRDefault="00867C54" w:rsidP="00E34C15">
            <w:pPr>
              <w:rPr>
                <w:sz w:val="22"/>
              </w:rPr>
            </w:pPr>
            <w:r>
              <w:rPr>
                <w:sz w:val="22"/>
              </w:rPr>
              <w:t>Inserção de detalhes faltantes</w:t>
            </w:r>
          </w:p>
        </w:tc>
      </w:tr>
    </w:tbl>
    <w:p w:rsidR="0055540E" w:rsidRDefault="0055540E" w:rsidP="003D377B"/>
    <w:p w:rsidR="00972B94" w:rsidRPr="008E67B2" w:rsidRDefault="00570DF6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972B94" w:rsidRPr="008E67B2">
        <w:rPr>
          <w:rFonts w:ascii="Arial" w:hAnsi="Arial" w:cs="Arial"/>
          <w:sz w:val="24"/>
          <w:szCs w:val="24"/>
        </w:rPr>
        <w:t>. Plano de Gerenciamento do Projeto</w:t>
      </w:r>
    </w:p>
    <w:p w:rsidR="008843C9" w:rsidRDefault="008843C9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>Objetivos deste documento</w:t>
      </w:r>
    </w:p>
    <w:p w:rsidR="00FE64D7" w:rsidRPr="00FE64D7" w:rsidRDefault="00FE64D7" w:rsidP="00FE64D7"/>
    <w:p w:rsidR="002A7CC2" w:rsidRPr="00FE64D7" w:rsidRDefault="002A7CC2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 xml:space="preserve">Descrever junto com seus </w:t>
      </w:r>
      <w:hyperlink r:id="rId8" w:tooltip="Templates dos planos auxiliares de gerenciamento de projeto" w:history="1">
        <w:r w:rsidRPr="00FE64D7">
          <w:rPr>
            <w:rStyle w:val="Hyperlink"/>
            <w:rFonts w:cs="Arial"/>
            <w:sz w:val="24"/>
            <w:szCs w:val="24"/>
          </w:rPr>
          <w:t>planos auxiliares</w:t>
        </w:r>
      </w:hyperlink>
      <w:r w:rsidRPr="00FE64D7">
        <w:rPr>
          <w:rFonts w:cs="Arial"/>
          <w:sz w:val="24"/>
          <w:szCs w:val="24"/>
        </w:rPr>
        <w:t>, como os processos serão executados, controlados, monitorados e encerrados.</w:t>
      </w:r>
    </w:p>
    <w:p w:rsidR="003670F2" w:rsidRPr="00FE64D7" w:rsidRDefault="002A7CC2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>Além de servir como guia para a equipe durante todo o projeto.</w:t>
      </w:r>
    </w:p>
    <w:p w:rsidR="00FE64D7" w:rsidRDefault="00FE64D7" w:rsidP="00FE64D7">
      <w:pPr>
        <w:pStyle w:val="Ttulo1"/>
        <w:jc w:val="both"/>
        <w:rPr>
          <w:rFonts w:ascii="Arial" w:hAnsi="Arial" w:cs="Arial"/>
          <w:sz w:val="24"/>
          <w:szCs w:val="24"/>
        </w:rPr>
      </w:pPr>
    </w:p>
    <w:p w:rsidR="0095407F" w:rsidRDefault="0095407F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>Objetivos e critérios de sucesso do Projeto</w:t>
      </w: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</w:p>
    <w:p w:rsidR="00C65527" w:rsidRPr="00FE64D7" w:rsidRDefault="00C6552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 xml:space="preserve">O projeto será considerado um sucesso se atender a </w:t>
      </w:r>
      <w:r w:rsidR="007829FA" w:rsidRPr="00FE64D7">
        <w:rPr>
          <w:rFonts w:cs="Arial"/>
          <w:sz w:val="24"/>
          <w:szCs w:val="24"/>
        </w:rPr>
        <w:t>todos os</w:t>
      </w:r>
      <w:r w:rsidRPr="00FE64D7">
        <w:rPr>
          <w:rFonts w:cs="Arial"/>
          <w:sz w:val="24"/>
          <w:szCs w:val="24"/>
        </w:rPr>
        <w:t xml:space="preserve"> critérios de aceitação das entregas, respeitar as restrições e cumprir o cronograma de execução.</w:t>
      </w:r>
    </w:p>
    <w:p w:rsidR="00C65527" w:rsidRPr="00FE64D7" w:rsidRDefault="00C6552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 xml:space="preserve">O </w:t>
      </w:r>
      <w:r w:rsidR="007829FA" w:rsidRPr="00FE64D7">
        <w:rPr>
          <w:rFonts w:cs="Arial"/>
          <w:sz w:val="24"/>
          <w:szCs w:val="24"/>
        </w:rPr>
        <w:t>cronograma</w:t>
      </w:r>
      <w:r w:rsidRPr="00FE64D7">
        <w:rPr>
          <w:rFonts w:cs="Arial"/>
          <w:sz w:val="24"/>
          <w:szCs w:val="24"/>
        </w:rPr>
        <w:t xml:space="preserve"> de execução é outro anexo deste plano.</w:t>
      </w:r>
    </w:p>
    <w:p w:rsidR="0095407F" w:rsidRPr="00FE64D7" w:rsidRDefault="0095407F" w:rsidP="00FE64D7">
      <w:pPr>
        <w:jc w:val="both"/>
        <w:rPr>
          <w:rFonts w:cs="Arial"/>
          <w:sz w:val="24"/>
          <w:szCs w:val="24"/>
        </w:rPr>
      </w:pP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objetivo do projeto é o m</w:t>
      </w:r>
      <w:r w:rsidRPr="00FE64D7">
        <w:rPr>
          <w:rFonts w:cs="Arial"/>
          <w:sz w:val="24"/>
          <w:szCs w:val="24"/>
        </w:rPr>
        <w:t>onitoramento do RH</w:t>
      </w:r>
      <w:r>
        <w:rPr>
          <w:rFonts w:cs="Arial"/>
          <w:sz w:val="24"/>
          <w:szCs w:val="24"/>
        </w:rPr>
        <w:t xml:space="preserve"> da prefeitura de Campo Largo</w:t>
      </w:r>
      <w:r w:rsidRPr="00FE64D7">
        <w:rPr>
          <w:rFonts w:cs="Arial"/>
          <w:sz w:val="24"/>
          <w:szCs w:val="24"/>
        </w:rPr>
        <w:t xml:space="preserve">, identificando os cargos comissionados e com gratificação do Poder Executivo, buscando saber se essas pessoas exercem as funções as quais foram designadas: </w:t>
      </w:r>
    </w:p>
    <w:p w:rsidR="00FE64D7" w:rsidRDefault="00FE64D7" w:rsidP="00FE64D7">
      <w:pPr>
        <w:jc w:val="both"/>
        <w:rPr>
          <w:rFonts w:cs="Arial"/>
          <w:b/>
          <w:sz w:val="24"/>
          <w:szCs w:val="24"/>
        </w:rPr>
      </w:pPr>
    </w:p>
    <w:p w:rsidR="00FE64D7" w:rsidRPr="00FE64D7" w:rsidRDefault="00FE64D7" w:rsidP="00FE64D7">
      <w:pPr>
        <w:jc w:val="both"/>
        <w:rPr>
          <w:rFonts w:cs="Arial"/>
          <w:b/>
          <w:sz w:val="24"/>
          <w:szCs w:val="24"/>
        </w:rPr>
      </w:pPr>
      <w:r w:rsidRPr="00FE64D7">
        <w:rPr>
          <w:rFonts w:cs="Arial"/>
          <w:b/>
          <w:sz w:val="24"/>
          <w:szCs w:val="24"/>
        </w:rPr>
        <w:t>O projeto deverá produzir:</w:t>
      </w:r>
    </w:p>
    <w:p w:rsidR="00FE64D7" w:rsidRPr="00FE64D7" w:rsidRDefault="00FE64D7" w:rsidP="00FE64D7">
      <w:pPr>
        <w:pStyle w:val="PargrafodaLista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 w:rsidRPr="00FE64D7">
        <w:rPr>
          <w:rFonts w:cs="Arial"/>
          <w:b/>
          <w:sz w:val="24"/>
          <w:szCs w:val="24"/>
        </w:rPr>
        <w:t xml:space="preserve">Uma planilha de monitoramento de pessoal; </w:t>
      </w:r>
    </w:p>
    <w:p w:rsidR="00FE64D7" w:rsidRPr="00FE64D7" w:rsidRDefault="00FE64D7" w:rsidP="00FE64D7">
      <w:pPr>
        <w:pStyle w:val="PargrafodaLista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 w:rsidRPr="00FE64D7">
        <w:rPr>
          <w:rFonts w:cs="Arial"/>
          <w:b/>
          <w:sz w:val="24"/>
          <w:szCs w:val="24"/>
        </w:rPr>
        <w:t>Lançamento de todos os cargos comissionados e com gratificação;</w:t>
      </w:r>
    </w:p>
    <w:p w:rsidR="00FE64D7" w:rsidRPr="00FE64D7" w:rsidRDefault="00FE64D7" w:rsidP="00FE64D7">
      <w:pPr>
        <w:pStyle w:val="PargrafodaLista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 w:rsidRPr="00FE64D7">
        <w:rPr>
          <w:rFonts w:cs="Arial"/>
          <w:b/>
          <w:sz w:val="24"/>
          <w:szCs w:val="24"/>
        </w:rPr>
        <w:t>O período analisado será Janeiro à Dezembro de 2013;</w:t>
      </w:r>
    </w:p>
    <w:p w:rsidR="00FE64D7" w:rsidRPr="00FE64D7" w:rsidRDefault="00FE64D7" w:rsidP="00FE64D7">
      <w:pPr>
        <w:pStyle w:val="PargrafodaLista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 w:rsidRPr="00FE64D7">
        <w:rPr>
          <w:rFonts w:cs="Arial"/>
          <w:b/>
          <w:sz w:val="24"/>
          <w:szCs w:val="24"/>
        </w:rPr>
        <w:t>Serão elaborados gráficos buscando demonstrar esses indicadores;</w:t>
      </w:r>
    </w:p>
    <w:p w:rsidR="00FE64D7" w:rsidRPr="00FE64D7" w:rsidRDefault="00FE64D7" w:rsidP="00FE64D7">
      <w:pPr>
        <w:pStyle w:val="PargrafodaLista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 w:rsidRPr="00FE64D7">
        <w:rPr>
          <w:rFonts w:cs="Arial"/>
          <w:b/>
          <w:sz w:val="24"/>
          <w:szCs w:val="24"/>
        </w:rPr>
        <w:t>Será realizada uma pesquisa de campo, buscando fiscalizar se de fato, as pessoas constam nos designados cargos; Serão escolhidas algumas funções de forma aleatória;</w:t>
      </w:r>
    </w:p>
    <w:p w:rsidR="00FE64D7" w:rsidRPr="00FE64D7" w:rsidRDefault="00FE64D7" w:rsidP="00FE64D7">
      <w:pPr>
        <w:pStyle w:val="PargrafodaLista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 w:rsidRPr="00FE64D7">
        <w:rPr>
          <w:rFonts w:cs="Arial"/>
          <w:b/>
          <w:sz w:val="24"/>
          <w:szCs w:val="24"/>
        </w:rPr>
        <w:t xml:space="preserve">Serão demonstrados os indicadores de orçamento de folha através dessa planilha, bem como o que foi planejado gastar com essa área </w:t>
      </w:r>
      <w:proofErr w:type="gramStart"/>
      <w:r w:rsidRPr="00FE64D7">
        <w:rPr>
          <w:rFonts w:cs="Arial"/>
          <w:b/>
          <w:sz w:val="24"/>
          <w:szCs w:val="24"/>
        </w:rPr>
        <w:t>no LOA</w:t>
      </w:r>
      <w:proofErr w:type="gramEnd"/>
      <w:r w:rsidRPr="00FE64D7">
        <w:rPr>
          <w:rFonts w:cs="Arial"/>
          <w:b/>
          <w:sz w:val="24"/>
          <w:szCs w:val="24"/>
        </w:rPr>
        <w:t xml:space="preserve"> – Lei de Orçamento Anual.</w:t>
      </w:r>
    </w:p>
    <w:p w:rsidR="00FE64D7" w:rsidRPr="00FE64D7" w:rsidRDefault="00FE64D7" w:rsidP="00FE64D7">
      <w:pPr>
        <w:pStyle w:val="PargrafodaLista"/>
        <w:jc w:val="both"/>
        <w:rPr>
          <w:rFonts w:cs="Arial"/>
          <w:b/>
          <w:sz w:val="24"/>
          <w:szCs w:val="24"/>
        </w:rPr>
      </w:pP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>Os integrantes deverão participar das ações realizadas pela ONG, buscando se integrar com esse trabalho de agentes fiscalizadores realizados pela mesma.</w:t>
      </w: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lastRenderedPageBreak/>
        <w:t>Diretamente a análise desses dados buscando identificar a fiscalização na folha de pessoal, fará a conscientização dos 24 associados e voluntários do OSCL – Observatório Social de Campo Largo.</w:t>
      </w: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>Indiretamente, após a prestação de contas realizada pela ONG, os 113.000 habitantes também serão contemplados com essa informação.</w:t>
      </w:r>
    </w:p>
    <w:p w:rsidR="00FE64D7" w:rsidRPr="00AA3C95" w:rsidRDefault="00FE64D7" w:rsidP="0095407F"/>
    <w:p w:rsidR="0095407F" w:rsidRPr="00AA3C95" w:rsidRDefault="0095407F" w:rsidP="0095407F"/>
    <w:p w:rsidR="0095407F" w:rsidRPr="00FE64D7" w:rsidRDefault="0094014B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 xml:space="preserve">Linha de base do </w:t>
      </w:r>
      <w:r w:rsidR="0095407F" w:rsidRPr="00FE64D7">
        <w:rPr>
          <w:rFonts w:ascii="Arial" w:hAnsi="Arial" w:cs="Arial"/>
          <w:sz w:val="24"/>
          <w:szCs w:val="24"/>
        </w:rPr>
        <w:t>Escopo do Projeto</w:t>
      </w: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</w:p>
    <w:p w:rsidR="0095407F" w:rsidRPr="00FE64D7" w:rsidRDefault="0094014B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>V</w:t>
      </w:r>
      <w:r w:rsidR="00C65527" w:rsidRPr="00FE64D7">
        <w:rPr>
          <w:rFonts w:cs="Arial"/>
          <w:sz w:val="24"/>
          <w:szCs w:val="24"/>
        </w:rPr>
        <w:t>eja</w:t>
      </w:r>
      <w:r w:rsidRPr="00FE64D7">
        <w:rPr>
          <w:rFonts w:cs="Arial"/>
          <w:sz w:val="24"/>
          <w:szCs w:val="24"/>
        </w:rPr>
        <w:t xml:space="preserve"> documento de </w:t>
      </w:r>
      <w:hyperlink r:id="rId9" w:tooltip="Declaracao do escopo do projeto.docx" w:history="1">
        <w:r w:rsidR="007829FA" w:rsidRPr="00FE64D7">
          <w:rPr>
            <w:rStyle w:val="Hyperlink"/>
            <w:rFonts w:cs="Arial"/>
            <w:sz w:val="24"/>
            <w:szCs w:val="24"/>
          </w:rPr>
          <w:t>Declaração</w:t>
        </w:r>
        <w:r w:rsidR="004D4507" w:rsidRPr="00FE64D7">
          <w:rPr>
            <w:rStyle w:val="Hyperlink"/>
            <w:rFonts w:cs="Arial"/>
            <w:sz w:val="24"/>
            <w:szCs w:val="24"/>
          </w:rPr>
          <w:t xml:space="preserve"> do escopo do projeto</w:t>
        </w:r>
      </w:hyperlink>
      <w:r w:rsidRPr="00FE64D7">
        <w:rPr>
          <w:rFonts w:cs="Arial"/>
          <w:sz w:val="24"/>
          <w:szCs w:val="24"/>
        </w:rPr>
        <w:t xml:space="preserve"> </w:t>
      </w:r>
      <w:r w:rsidR="00C65527" w:rsidRPr="00FE64D7">
        <w:rPr>
          <w:rFonts w:cs="Arial"/>
          <w:sz w:val="24"/>
          <w:szCs w:val="24"/>
        </w:rPr>
        <w:t xml:space="preserve">em anexo </w:t>
      </w:r>
      <w:r w:rsidRPr="00FE64D7">
        <w:rPr>
          <w:rFonts w:cs="Arial"/>
          <w:sz w:val="24"/>
          <w:szCs w:val="24"/>
        </w:rPr>
        <w:t>que contém a própria declaração de escopo do projeto, a estrutura analítica do projeto e seu dicionário.</w:t>
      </w:r>
    </w:p>
    <w:p w:rsidR="0095407F" w:rsidRPr="00AA3C95" w:rsidRDefault="0095407F" w:rsidP="0095407F"/>
    <w:p w:rsidR="0095407F" w:rsidRPr="00FE64D7" w:rsidRDefault="0095407F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 xml:space="preserve">Organização do Projeto </w:t>
      </w: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</w:p>
    <w:p w:rsidR="0095407F" w:rsidRPr="00FE64D7" w:rsidRDefault="00C6552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 xml:space="preserve">Veja documento de </w:t>
      </w:r>
      <w:hyperlink r:id="rId10" w:tooltip="Registro das partes interessadas versao Plano de Comunicacao.xlsx" w:history="1">
        <w:r w:rsidR="004D4507" w:rsidRPr="00FE64D7">
          <w:rPr>
            <w:rStyle w:val="Hyperlink"/>
            <w:rFonts w:cs="Arial"/>
            <w:sz w:val="24"/>
            <w:szCs w:val="24"/>
          </w:rPr>
          <w:t>Registro das partes interessadas</w:t>
        </w:r>
      </w:hyperlink>
      <w:r w:rsidRPr="00FE64D7">
        <w:rPr>
          <w:rFonts w:cs="Arial"/>
          <w:sz w:val="24"/>
          <w:szCs w:val="24"/>
        </w:rPr>
        <w:t xml:space="preserve"> em anexo.</w:t>
      </w:r>
    </w:p>
    <w:p w:rsidR="003670F2" w:rsidRPr="00FE64D7" w:rsidRDefault="003670F2" w:rsidP="00FE64D7">
      <w:pPr>
        <w:jc w:val="both"/>
        <w:rPr>
          <w:rFonts w:cs="Arial"/>
          <w:sz w:val="24"/>
          <w:szCs w:val="24"/>
        </w:rPr>
      </w:pPr>
    </w:p>
    <w:p w:rsidR="003670F2" w:rsidRPr="00FE64D7" w:rsidRDefault="003670F2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>Matriz de Responsabilidade</w:t>
      </w: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</w:p>
    <w:p w:rsidR="003670F2" w:rsidRPr="00FE64D7" w:rsidRDefault="00C6552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 xml:space="preserve">Veja </w:t>
      </w:r>
      <w:hyperlink r:id="rId11" w:tooltip="Matriz de Responsabilidades.docx" w:history="1">
        <w:r w:rsidR="004D4507" w:rsidRPr="00FE64D7">
          <w:rPr>
            <w:rStyle w:val="Hyperlink"/>
            <w:rFonts w:cs="Arial"/>
            <w:sz w:val="24"/>
            <w:szCs w:val="24"/>
          </w:rPr>
          <w:t>Matriz de Responsabilidades</w:t>
        </w:r>
      </w:hyperlink>
      <w:r w:rsidRPr="00FE64D7">
        <w:rPr>
          <w:rFonts w:cs="Arial"/>
          <w:sz w:val="24"/>
          <w:szCs w:val="24"/>
        </w:rPr>
        <w:t xml:space="preserve"> em anexo.</w:t>
      </w:r>
    </w:p>
    <w:p w:rsidR="003670F2" w:rsidRPr="00FE64D7" w:rsidRDefault="003670F2" w:rsidP="00FE64D7">
      <w:pPr>
        <w:jc w:val="both"/>
        <w:rPr>
          <w:rFonts w:cs="Arial"/>
          <w:sz w:val="24"/>
          <w:szCs w:val="24"/>
        </w:rPr>
      </w:pPr>
    </w:p>
    <w:p w:rsidR="00FA3B69" w:rsidRPr="00FE64D7" w:rsidRDefault="00FA3B69" w:rsidP="00FE64D7">
      <w:pPr>
        <w:jc w:val="both"/>
        <w:rPr>
          <w:rFonts w:cs="Arial"/>
          <w:sz w:val="24"/>
          <w:szCs w:val="24"/>
        </w:rPr>
      </w:pPr>
    </w:p>
    <w:p w:rsidR="003670F2" w:rsidRPr="00FE64D7" w:rsidRDefault="003670F2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>Cronograma de Execução</w:t>
      </w:r>
    </w:p>
    <w:p w:rsidR="00FE64D7" w:rsidRPr="00FE64D7" w:rsidRDefault="00FE64D7" w:rsidP="00FE64D7">
      <w:pPr>
        <w:jc w:val="both"/>
        <w:rPr>
          <w:rFonts w:cs="Arial"/>
          <w:sz w:val="24"/>
          <w:szCs w:val="24"/>
        </w:rPr>
      </w:pPr>
    </w:p>
    <w:p w:rsidR="003670F2" w:rsidRPr="00FE64D7" w:rsidRDefault="00C6552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>Veja cronograma em anexo.</w:t>
      </w:r>
    </w:p>
    <w:p w:rsidR="003670F2" w:rsidRPr="00FE64D7" w:rsidRDefault="003670F2" w:rsidP="00FE64D7">
      <w:pPr>
        <w:jc w:val="both"/>
        <w:rPr>
          <w:rFonts w:cs="Arial"/>
          <w:sz w:val="24"/>
          <w:szCs w:val="24"/>
        </w:rPr>
      </w:pPr>
    </w:p>
    <w:p w:rsidR="00FA3B69" w:rsidRPr="00FE64D7" w:rsidRDefault="00FA3B69" w:rsidP="00FE64D7">
      <w:pPr>
        <w:jc w:val="both"/>
        <w:rPr>
          <w:rFonts w:cs="Arial"/>
          <w:sz w:val="24"/>
          <w:szCs w:val="24"/>
        </w:rPr>
      </w:pPr>
    </w:p>
    <w:p w:rsidR="003670F2" w:rsidRPr="00FE64D7" w:rsidRDefault="003670F2" w:rsidP="00FE64D7">
      <w:pPr>
        <w:pStyle w:val="Ttulo1"/>
        <w:jc w:val="both"/>
        <w:rPr>
          <w:rFonts w:ascii="Arial" w:hAnsi="Arial" w:cs="Arial"/>
          <w:sz w:val="24"/>
          <w:szCs w:val="24"/>
          <w:highlight w:val="yellow"/>
        </w:rPr>
      </w:pPr>
      <w:r w:rsidRPr="00870BA9">
        <w:rPr>
          <w:rFonts w:ascii="Arial" w:hAnsi="Arial" w:cs="Arial"/>
          <w:sz w:val="24"/>
          <w:szCs w:val="24"/>
        </w:rPr>
        <w:t>Orçamento e Estimativa dos Esforços</w:t>
      </w:r>
    </w:p>
    <w:p w:rsidR="003670F2" w:rsidRDefault="003670F2" w:rsidP="00FE64D7">
      <w:pPr>
        <w:jc w:val="both"/>
        <w:rPr>
          <w:rFonts w:cs="Arial"/>
          <w:sz w:val="24"/>
          <w:szCs w:val="24"/>
        </w:rPr>
      </w:pPr>
    </w:p>
    <w:tbl>
      <w:tblPr>
        <w:tblpPr w:leftFromText="141" w:rightFromText="141" w:vertAnchor="text" w:horzAnchor="margin" w:tblpY="122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6"/>
        <w:gridCol w:w="1560"/>
      </w:tblGrid>
      <w:tr w:rsidR="00870BA9" w:rsidTr="00935B3A">
        <w:trPr>
          <w:trHeight w:val="880"/>
        </w:trPr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Total de Horas Planejado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R$ 6.500,00</w:t>
            </w:r>
          </w:p>
        </w:tc>
      </w:tr>
      <w:tr w:rsidR="00870BA9" w:rsidTr="00935B3A">
        <w:trPr>
          <w:trHeight w:val="880"/>
        </w:trPr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Total de Horas Realizado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R$ 6.496,98</w:t>
            </w:r>
          </w:p>
        </w:tc>
      </w:tr>
      <w:tr w:rsidR="00870BA9" w:rsidTr="00935B3A">
        <w:trPr>
          <w:trHeight w:val="880"/>
        </w:trPr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Total de Custo Planejado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R$ 1.819,00</w:t>
            </w:r>
          </w:p>
        </w:tc>
      </w:tr>
      <w:tr w:rsidR="00870BA9" w:rsidTr="00935B3A">
        <w:trPr>
          <w:trHeight w:val="880"/>
        </w:trPr>
        <w:tc>
          <w:tcPr>
            <w:tcW w:w="3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Total de Custo Realizado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70BA9" w:rsidRDefault="00870BA9" w:rsidP="00935B3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R$ 454,73</w:t>
            </w:r>
          </w:p>
        </w:tc>
      </w:tr>
    </w:tbl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Default="00870BA9" w:rsidP="00FE64D7">
      <w:pPr>
        <w:jc w:val="both"/>
        <w:rPr>
          <w:rFonts w:cs="Arial"/>
          <w:sz w:val="24"/>
          <w:szCs w:val="24"/>
        </w:rPr>
      </w:pPr>
    </w:p>
    <w:p w:rsidR="00870BA9" w:rsidRPr="00FE64D7" w:rsidRDefault="00870BA9" w:rsidP="00FE64D7">
      <w:pPr>
        <w:jc w:val="both"/>
        <w:rPr>
          <w:rFonts w:cs="Arial"/>
          <w:sz w:val="24"/>
          <w:szCs w:val="24"/>
        </w:rPr>
      </w:pPr>
    </w:p>
    <w:p w:rsidR="00FA3B69" w:rsidRPr="00FE64D7" w:rsidRDefault="00FA3B69" w:rsidP="00FE64D7">
      <w:pPr>
        <w:jc w:val="both"/>
        <w:rPr>
          <w:rFonts w:cs="Arial"/>
          <w:sz w:val="24"/>
          <w:szCs w:val="24"/>
        </w:rPr>
      </w:pPr>
    </w:p>
    <w:p w:rsidR="003670F2" w:rsidRDefault="003670F2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>Gestão de Riscos</w:t>
      </w:r>
    </w:p>
    <w:p w:rsidR="00FE64D7" w:rsidRPr="00FE64D7" w:rsidRDefault="00FE64D7" w:rsidP="00FE64D7"/>
    <w:p w:rsidR="003670F2" w:rsidRPr="00FE64D7" w:rsidRDefault="00C6552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 xml:space="preserve">Veja </w:t>
      </w:r>
      <w:r w:rsidR="004D4507" w:rsidRPr="00FE64D7">
        <w:rPr>
          <w:rFonts w:cs="Arial"/>
          <w:sz w:val="24"/>
          <w:szCs w:val="24"/>
        </w:rPr>
        <w:t>o</w:t>
      </w:r>
      <w:r w:rsidRPr="00FE64D7">
        <w:rPr>
          <w:rFonts w:cs="Arial"/>
          <w:sz w:val="24"/>
          <w:szCs w:val="24"/>
        </w:rPr>
        <w:t xml:space="preserve"> </w:t>
      </w:r>
      <w:hyperlink r:id="rId12" w:tooltip="Registro dos riscos.xlsx" w:history="1">
        <w:r w:rsidR="001D4686" w:rsidRPr="00FE64D7">
          <w:rPr>
            <w:rStyle w:val="Hyperlink"/>
            <w:rFonts w:cs="Arial"/>
            <w:sz w:val="24"/>
            <w:szCs w:val="24"/>
          </w:rPr>
          <w:t>Registro dos riscos</w:t>
        </w:r>
      </w:hyperlink>
      <w:r w:rsidRPr="00FE64D7">
        <w:rPr>
          <w:rFonts w:cs="Arial"/>
          <w:sz w:val="24"/>
          <w:szCs w:val="24"/>
        </w:rPr>
        <w:t xml:space="preserve"> em anexo.</w:t>
      </w:r>
    </w:p>
    <w:p w:rsidR="003670F2" w:rsidRPr="00FE64D7" w:rsidRDefault="003670F2" w:rsidP="00FE64D7">
      <w:pPr>
        <w:jc w:val="both"/>
        <w:rPr>
          <w:rFonts w:cs="Arial"/>
          <w:sz w:val="24"/>
          <w:szCs w:val="24"/>
        </w:rPr>
      </w:pPr>
    </w:p>
    <w:p w:rsidR="00FA3B69" w:rsidRPr="00FE64D7" w:rsidRDefault="00FA3B69" w:rsidP="00FE64D7">
      <w:pPr>
        <w:jc w:val="both"/>
        <w:rPr>
          <w:rFonts w:cs="Arial"/>
          <w:sz w:val="24"/>
          <w:szCs w:val="24"/>
        </w:rPr>
      </w:pPr>
    </w:p>
    <w:p w:rsidR="003670F2" w:rsidRPr="00FE64D7" w:rsidRDefault="003670F2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>Estratégia de Comunicação</w:t>
      </w:r>
    </w:p>
    <w:p w:rsidR="00FE64D7" w:rsidRDefault="00FE64D7" w:rsidP="00FE64D7">
      <w:pPr>
        <w:jc w:val="both"/>
        <w:rPr>
          <w:rFonts w:cs="Arial"/>
          <w:sz w:val="24"/>
          <w:szCs w:val="24"/>
        </w:rPr>
      </w:pPr>
    </w:p>
    <w:p w:rsidR="00C65527" w:rsidRPr="00FE64D7" w:rsidRDefault="00C6552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 xml:space="preserve">A estratégia de comunicação está detalhada na </w:t>
      </w:r>
      <w:hyperlink r:id="rId13" w:history="1">
        <w:r w:rsidRPr="00FE64D7">
          <w:rPr>
            <w:rStyle w:val="Hyperlink"/>
            <w:rFonts w:cs="Arial"/>
            <w:sz w:val="24"/>
            <w:szCs w:val="24"/>
          </w:rPr>
          <w:t>Matriz de Comunicação</w:t>
        </w:r>
      </w:hyperlink>
      <w:r w:rsidRPr="00FE64D7">
        <w:rPr>
          <w:rFonts w:cs="Arial"/>
          <w:sz w:val="24"/>
          <w:szCs w:val="24"/>
        </w:rPr>
        <w:t xml:space="preserve"> em anexo.</w:t>
      </w:r>
    </w:p>
    <w:p w:rsidR="003670F2" w:rsidRPr="00FE64D7" w:rsidRDefault="003670F2" w:rsidP="00FE64D7">
      <w:pPr>
        <w:jc w:val="both"/>
        <w:rPr>
          <w:rFonts w:cs="Arial"/>
          <w:sz w:val="24"/>
          <w:szCs w:val="24"/>
        </w:rPr>
      </w:pPr>
    </w:p>
    <w:p w:rsidR="00FE64D7" w:rsidRDefault="00FE64D7" w:rsidP="00FE64D7">
      <w:pPr>
        <w:pStyle w:val="Ttulo1"/>
        <w:jc w:val="both"/>
        <w:rPr>
          <w:rFonts w:ascii="Arial" w:hAnsi="Arial" w:cs="Arial"/>
          <w:sz w:val="24"/>
          <w:szCs w:val="24"/>
        </w:rPr>
      </w:pPr>
    </w:p>
    <w:p w:rsidR="003670F2" w:rsidRDefault="003670F2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870BA9">
        <w:rPr>
          <w:rFonts w:ascii="Arial" w:hAnsi="Arial" w:cs="Arial"/>
          <w:sz w:val="24"/>
          <w:szCs w:val="24"/>
        </w:rPr>
        <w:t>Como será medido o Progresso do Projeto</w:t>
      </w:r>
    </w:p>
    <w:p w:rsidR="00870BA9" w:rsidRPr="00870BA9" w:rsidRDefault="00870BA9" w:rsidP="00870BA9"/>
    <w:p w:rsidR="00FE64D7" w:rsidRPr="003577FF" w:rsidRDefault="00FE64D7" w:rsidP="00FE64D7">
      <w:pPr>
        <w:jc w:val="both"/>
        <w:rPr>
          <w:rFonts w:cs="Arial"/>
          <w:sz w:val="24"/>
          <w:szCs w:val="24"/>
          <w:highlight w:val="yellow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870BA9" w:rsidRPr="007D11E5" w:rsidTr="00935B3A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870BA9" w:rsidRPr="00826E5A" w:rsidRDefault="00870BA9" w:rsidP="00935B3A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2C6D21"/>
            <w:vAlign w:val="center"/>
          </w:tcPr>
          <w:p w:rsidR="00870BA9" w:rsidRPr="007D11E5" w:rsidRDefault="00870BA9" w:rsidP="00935B3A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870BA9" w:rsidRPr="00826E5A" w:rsidRDefault="00870BA9" w:rsidP="00935B3A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870BA9" w:rsidRPr="007D11E5" w:rsidRDefault="00870BA9" w:rsidP="00935B3A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870BA9" w:rsidRPr="00826E5A" w:rsidRDefault="00870BA9" w:rsidP="00935B3A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870BA9" w:rsidRPr="007D11E5" w:rsidRDefault="00870BA9" w:rsidP="00935B3A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870BA9" w:rsidRPr="00826E5A" w:rsidRDefault="00870BA9" w:rsidP="00935B3A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870BA9" w:rsidRDefault="00870BA9" w:rsidP="00870BA9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870BA9" w:rsidTr="00935B3A">
        <w:trPr>
          <w:trHeight w:val="329"/>
        </w:trPr>
        <w:tc>
          <w:tcPr>
            <w:tcW w:w="2313" w:type="dxa"/>
            <w:shd w:val="clear" w:color="auto" w:fill="D9D9D9"/>
            <w:vAlign w:val="center"/>
          </w:tcPr>
          <w:p w:rsidR="00870BA9" w:rsidRDefault="00870BA9" w:rsidP="00935B3A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9D9D9"/>
            <w:vAlign w:val="center"/>
          </w:tcPr>
          <w:p w:rsidR="00870BA9" w:rsidRDefault="00870BA9" w:rsidP="00935B3A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9D9D9"/>
            <w:vAlign w:val="center"/>
          </w:tcPr>
          <w:p w:rsidR="00870BA9" w:rsidRDefault="00870BA9" w:rsidP="00935B3A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870BA9" w:rsidRPr="00512219" w:rsidTr="00935B3A">
        <w:trPr>
          <w:trHeight w:val="305"/>
        </w:trPr>
        <w:tc>
          <w:tcPr>
            <w:tcW w:w="2313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2C6D21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do período planejado</w:t>
            </w:r>
          </w:p>
        </w:tc>
      </w:tr>
      <w:tr w:rsidR="00870BA9" w:rsidTr="00935B3A">
        <w:trPr>
          <w:trHeight w:val="305"/>
        </w:trPr>
        <w:tc>
          <w:tcPr>
            <w:tcW w:w="2313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Orçamento de custo não foi todo utilizado</w:t>
            </w:r>
          </w:p>
        </w:tc>
      </w:tr>
      <w:tr w:rsidR="00870BA9" w:rsidRPr="00512219" w:rsidTr="00935B3A">
        <w:trPr>
          <w:trHeight w:val="305"/>
        </w:trPr>
        <w:tc>
          <w:tcPr>
            <w:tcW w:w="2313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2C6D21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do esperado</w:t>
            </w:r>
          </w:p>
        </w:tc>
      </w:tr>
      <w:tr w:rsidR="00870BA9" w:rsidRPr="00512219" w:rsidTr="00935B3A">
        <w:trPr>
          <w:trHeight w:val="305"/>
        </w:trPr>
        <w:tc>
          <w:tcPr>
            <w:tcW w:w="2313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Algumas postagens atrasadas no blog</w:t>
            </w:r>
          </w:p>
        </w:tc>
      </w:tr>
      <w:tr w:rsidR="00870BA9" w:rsidRPr="00512219" w:rsidTr="00935B3A">
        <w:trPr>
          <w:trHeight w:val="305"/>
        </w:trPr>
        <w:tc>
          <w:tcPr>
            <w:tcW w:w="2313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Qualidade</w:t>
            </w:r>
          </w:p>
        </w:tc>
        <w:tc>
          <w:tcPr>
            <w:tcW w:w="747" w:type="dxa"/>
            <w:shd w:val="clear" w:color="auto" w:fill="2C6D21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do esperado</w:t>
            </w:r>
          </w:p>
        </w:tc>
      </w:tr>
      <w:tr w:rsidR="00870BA9" w:rsidRPr="00512219" w:rsidTr="00935B3A">
        <w:trPr>
          <w:trHeight w:val="305"/>
        </w:trPr>
        <w:tc>
          <w:tcPr>
            <w:tcW w:w="2313" w:type="dxa"/>
            <w:vAlign w:val="center"/>
          </w:tcPr>
          <w:p w:rsidR="00870BA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Operacional</w:t>
            </w:r>
          </w:p>
        </w:tc>
        <w:tc>
          <w:tcPr>
            <w:tcW w:w="747" w:type="dxa"/>
            <w:shd w:val="clear" w:color="auto" w:fill="2C6D21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Desempenhado com eficiência e qualidade</w:t>
            </w:r>
          </w:p>
        </w:tc>
      </w:tr>
      <w:tr w:rsidR="00870BA9" w:rsidRPr="00512219" w:rsidTr="00935B3A">
        <w:trPr>
          <w:trHeight w:val="305"/>
        </w:trPr>
        <w:tc>
          <w:tcPr>
            <w:tcW w:w="2313" w:type="dxa"/>
            <w:vAlign w:val="center"/>
          </w:tcPr>
          <w:p w:rsidR="00870BA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Cronograma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Algumas atividades não foram cumpridas nos prazos</w:t>
            </w:r>
          </w:p>
        </w:tc>
      </w:tr>
      <w:tr w:rsidR="00870BA9" w:rsidRPr="00512219" w:rsidTr="00935B3A">
        <w:trPr>
          <w:trHeight w:val="305"/>
        </w:trPr>
        <w:tc>
          <w:tcPr>
            <w:tcW w:w="2313" w:type="dxa"/>
            <w:vAlign w:val="center"/>
          </w:tcPr>
          <w:p w:rsidR="00870BA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870BA9" w:rsidRPr="00512219" w:rsidRDefault="00870BA9" w:rsidP="00935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Alguns conflitos de gestão</w:t>
            </w:r>
          </w:p>
        </w:tc>
      </w:tr>
    </w:tbl>
    <w:p w:rsidR="00870BA9" w:rsidRDefault="00870BA9" w:rsidP="00870BA9"/>
    <w:p w:rsidR="003670F2" w:rsidRPr="00FE64D7" w:rsidRDefault="0034495E" w:rsidP="00FE64D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progresso do projeto será mensurado de acordo com o Status Report.</w:t>
      </w:r>
    </w:p>
    <w:p w:rsidR="003670F2" w:rsidRPr="00FE64D7" w:rsidRDefault="003670F2" w:rsidP="00FE64D7">
      <w:pPr>
        <w:jc w:val="both"/>
        <w:rPr>
          <w:rFonts w:cs="Arial"/>
          <w:sz w:val="24"/>
          <w:szCs w:val="24"/>
        </w:rPr>
      </w:pPr>
    </w:p>
    <w:p w:rsidR="003670F2" w:rsidRPr="00FE64D7" w:rsidRDefault="003670F2" w:rsidP="00FE64D7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E64D7">
        <w:rPr>
          <w:rFonts w:ascii="Arial" w:hAnsi="Arial" w:cs="Arial"/>
          <w:sz w:val="24"/>
          <w:szCs w:val="24"/>
        </w:rPr>
        <w:t>Gestão de mudança de Escopo</w:t>
      </w:r>
    </w:p>
    <w:p w:rsidR="00F72855" w:rsidRDefault="00F72855" w:rsidP="00FE64D7">
      <w:pPr>
        <w:jc w:val="both"/>
        <w:rPr>
          <w:rFonts w:cs="Arial"/>
          <w:sz w:val="24"/>
          <w:szCs w:val="24"/>
        </w:rPr>
      </w:pPr>
    </w:p>
    <w:p w:rsidR="00C65527" w:rsidRPr="00FE64D7" w:rsidRDefault="00C65527" w:rsidP="00FE64D7">
      <w:pPr>
        <w:jc w:val="both"/>
        <w:rPr>
          <w:rFonts w:cs="Arial"/>
          <w:sz w:val="24"/>
          <w:szCs w:val="24"/>
        </w:rPr>
      </w:pPr>
      <w:r w:rsidRPr="00FE64D7">
        <w:rPr>
          <w:rFonts w:cs="Arial"/>
          <w:sz w:val="24"/>
          <w:szCs w:val="24"/>
        </w:rPr>
        <w:t xml:space="preserve">Toda mudança deverá ser solicitada através do </w:t>
      </w:r>
      <w:hyperlink r:id="rId14" w:history="1">
        <w:r w:rsidRPr="00FE64D7">
          <w:rPr>
            <w:rStyle w:val="Hyperlink"/>
            <w:rFonts w:cs="Arial"/>
            <w:sz w:val="24"/>
            <w:szCs w:val="24"/>
          </w:rPr>
          <w:t>formulário</w:t>
        </w:r>
      </w:hyperlink>
      <w:r w:rsidRPr="00FE64D7">
        <w:rPr>
          <w:rFonts w:cs="Arial"/>
          <w:sz w:val="24"/>
          <w:szCs w:val="24"/>
        </w:rPr>
        <w:t xml:space="preserve"> e enviada ao Gerente de Projeto por e-mail, o Gerente de Projeto fará sua avaliação, incluirá no </w:t>
      </w:r>
      <w:hyperlink r:id="rId15" w:history="1">
        <w:r w:rsidRPr="00FE64D7">
          <w:rPr>
            <w:rStyle w:val="Hyperlink"/>
            <w:rFonts w:cs="Arial"/>
            <w:sz w:val="24"/>
            <w:szCs w:val="24"/>
          </w:rPr>
          <w:t>Log de Mudanças</w:t>
        </w:r>
      </w:hyperlink>
      <w:r w:rsidRPr="00FE64D7">
        <w:rPr>
          <w:rFonts w:cs="Arial"/>
          <w:sz w:val="24"/>
          <w:szCs w:val="24"/>
        </w:rPr>
        <w:t xml:space="preserve"> e encaminhará para aprovação do patrocinador do projeto. O Log de Mudanças ficará na pasta do projeto e conterá todas as solicitações com seu status atualizado, mesmo que ela seja rejeitada.</w:t>
      </w:r>
    </w:p>
    <w:p w:rsidR="003670F2" w:rsidRPr="00FE64D7" w:rsidRDefault="003670F2" w:rsidP="00FE64D7">
      <w:pPr>
        <w:jc w:val="both"/>
        <w:rPr>
          <w:rFonts w:cs="Arial"/>
          <w:sz w:val="24"/>
          <w:szCs w:val="24"/>
        </w:rPr>
      </w:pPr>
    </w:p>
    <w:p w:rsidR="008843C9" w:rsidRDefault="008843C9" w:rsidP="003D377B"/>
    <w:p w:rsidR="008843C9" w:rsidRDefault="008843C9" w:rsidP="003D377B"/>
    <w:sectPr w:rsidR="008843C9" w:rsidSect="00570D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856" w:rsidRDefault="00E62856" w:rsidP="005E1593">
      <w:r>
        <w:separator/>
      </w:r>
    </w:p>
  </w:endnote>
  <w:endnote w:type="continuationSeparator" w:id="0">
    <w:p w:rsidR="00E62856" w:rsidRDefault="00E6285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1C8" w:rsidRDefault="00C221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3D30A3" w:rsidRPr="006419CA" w:rsidTr="00637831">
      <w:trPr>
        <w:jc w:val="center"/>
      </w:trPr>
      <w:tc>
        <w:tcPr>
          <w:tcW w:w="5301" w:type="dxa"/>
          <w:vAlign w:val="center"/>
        </w:tcPr>
        <w:bookmarkStart w:id="0" w:name="_GoBack"/>
        <w:bookmarkEnd w:id="0"/>
        <w:p w:rsidR="003D30A3" w:rsidRPr="006419CA" w:rsidRDefault="00417E08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3D30A3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7231"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3D30A3" w:rsidRPr="006419CA" w:rsidRDefault="008C7614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VEA – Voluntários em Ação</w:t>
          </w:r>
        </w:p>
      </w:tc>
      <w:tc>
        <w:tcPr>
          <w:tcW w:w="5302" w:type="dxa"/>
          <w:vAlign w:val="center"/>
        </w:tcPr>
        <w:p w:rsidR="003D30A3" w:rsidRPr="008E67B2" w:rsidRDefault="003D30A3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8E67B2">
            <w:rPr>
              <w:color w:val="244061" w:themeColor="accent1" w:themeShade="80"/>
            </w:rPr>
            <w:t xml:space="preserve">Página </w:t>
          </w:r>
          <w:r w:rsidR="00417E08" w:rsidRPr="008E67B2">
            <w:rPr>
              <w:color w:val="244061" w:themeColor="accent1" w:themeShade="80"/>
            </w:rPr>
            <w:fldChar w:fldCharType="begin"/>
          </w:r>
          <w:r w:rsidRPr="008E67B2">
            <w:rPr>
              <w:color w:val="244061" w:themeColor="accent1" w:themeShade="80"/>
            </w:rPr>
            <w:instrText xml:space="preserve"> PAGE </w:instrText>
          </w:r>
          <w:r w:rsidR="00417E08" w:rsidRPr="008E67B2">
            <w:rPr>
              <w:color w:val="244061" w:themeColor="accent1" w:themeShade="80"/>
            </w:rPr>
            <w:fldChar w:fldCharType="separate"/>
          </w:r>
          <w:r w:rsidR="00570DF6">
            <w:rPr>
              <w:noProof/>
              <w:color w:val="244061" w:themeColor="accent1" w:themeShade="80"/>
            </w:rPr>
            <w:t>17</w:t>
          </w:r>
          <w:r w:rsidR="00417E08" w:rsidRPr="008E67B2">
            <w:rPr>
              <w:color w:val="244061" w:themeColor="accent1" w:themeShade="80"/>
            </w:rPr>
            <w:fldChar w:fldCharType="end"/>
          </w:r>
          <w:r w:rsidRPr="008E67B2">
            <w:rPr>
              <w:color w:val="244061" w:themeColor="accent1" w:themeShade="80"/>
            </w:rPr>
            <w:t xml:space="preserve"> </w:t>
          </w:r>
        </w:p>
        <w:p w:rsidR="003D30A3" w:rsidRPr="008E67B2" w:rsidRDefault="008C7614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8E67B2">
            <w:t>http://voluntariosifpr.blogspot.com.br/</w:t>
          </w:r>
        </w:p>
      </w:tc>
    </w:tr>
  </w:tbl>
  <w:p w:rsidR="003D30A3" w:rsidRDefault="003D30A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1C8" w:rsidRDefault="00C221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856" w:rsidRDefault="00E62856" w:rsidP="005E1593">
      <w:r>
        <w:separator/>
      </w:r>
    </w:p>
  </w:footnote>
  <w:footnote w:type="continuationSeparator" w:id="0">
    <w:p w:rsidR="00E62856" w:rsidRDefault="00E6285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1C8" w:rsidRDefault="00C221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8C7614" w:rsidP="002D679E">
          <w:pPr>
            <w:pStyle w:val="Cabealho"/>
            <w:jc w:val="center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087D89A9" wp14:editId="5316BDA2">
                <wp:extent cx="1104900" cy="6350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fpr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5E1593" w:rsidRPr="00A10908" w:rsidRDefault="008E67B2" w:rsidP="005E1593">
          <w:pPr>
            <w:pStyle w:val="Cabealho"/>
            <w:rPr>
              <w:b/>
            </w:rPr>
          </w:pPr>
          <w:fldSimple w:instr=" TITLE   \* MERGEFORMAT ">
            <w:r w:rsidR="005F7231">
              <w:rPr>
                <w:b/>
              </w:rPr>
              <w:t>Plano de gerenciamento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5E1593" w:rsidRPr="00AD691F" w:rsidRDefault="008C7614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2A75D442" wp14:editId="055CAABE">
                <wp:extent cx="1114425" cy="607656"/>
                <wp:effectExtent l="0" t="0" r="0" b="2540"/>
                <wp:docPr id="30" name="Picture 2" descr="ObservatÃ³rio Social do Brasil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ObservatÃ³rio Social do Brasil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242" cy="63045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8E67B2" w:rsidP="002D679E">
          <w:pPr>
            <w:pStyle w:val="Cabealho"/>
          </w:pPr>
          <w:fldSimple w:instr=" SUBJECT   \* MERGEFORMAT ">
            <w:r w:rsidR="007678E2">
              <w:t>Nome do Projeto</w:t>
            </w:r>
          </w:fldSimple>
          <w:r w:rsidR="008C7614">
            <w:t>: Voluntário em Ação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1C8" w:rsidRDefault="00C221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2BEA"/>
    <w:multiLevelType w:val="hybridMultilevel"/>
    <w:tmpl w:val="DDEC20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0F2"/>
    <w:rsid w:val="000E2853"/>
    <w:rsid w:val="00100EF9"/>
    <w:rsid w:val="001D4686"/>
    <w:rsid w:val="001D497F"/>
    <w:rsid w:val="001D79B6"/>
    <w:rsid w:val="001F3D30"/>
    <w:rsid w:val="001F47D9"/>
    <w:rsid w:val="00241782"/>
    <w:rsid w:val="00260858"/>
    <w:rsid w:val="00274187"/>
    <w:rsid w:val="002A7CC2"/>
    <w:rsid w:val="002D5FAD"/>
    <w:rsid w:val="002F7737"/>
    <w:rsid w:val="0030184F"/>
    <w:rsid w:val="00331443"/>
    <w:rsid w:val="00341B09"/>
    <w:rsid w:val="0034495E"/>
    <w:rsid w:val="0034544C"/>
    <w:rsid w:val="003577FF"/>
    <w:rsid w:val="003670F2"/>
    <w:rsid w:val="003A1C82"/>
    <w:rsid w:val="003D1BB9"/>
    <w:rsid w:val="003D30A3"/>
    <w:rsid w:val="003D377B"/>
    <w:rsid w:val="003F23DF"/>
    <w:rsid w:val="00417E08"/>
    <w:rsid w:val="00420626"/>
    <w:rsid w:val="0042609D"/>
    <w:rsid w:val="00473DCB"/>
    <w:rsid w:val="00474703"/>
    <w:rsid w:val="004B2851"/>
    <w:rsid w:val="004B2855"/>
    <w:rsid w:val="004B60F1"/>
    <w:rsid w:val="004C0D05"/>
    <w:rsid w:val="004D4507"/>
    <w:rsid w:val="00520DA1"/>
    <w:rsid w:val="00521975"/>
    <w:rsid w:val="0055540E"/>
    <w:rsid w:val="0055555A"/>
    <w:rsid w:val="005700D0"/>
    <w:rsid w:val="00570DF6"/>
    <w:rsid w:val="00580935"/>
    <w:rsid w:val="005E1593"/>
    <w:rsid w:val="005F487B"/>
    <w:rsid w:val="005F7231"/>
    <w:rsid w:val="00606A3B"/>
    <w:rsid w:val="00613B9C"/>
    <w:rsid w:val="006415F5"/>
    <w:rsid w:val="00663704"/>
    <w:rsid w:val="006E2893"/>
    <w:rsid w:val="00711BE0"/>
    <w:rsid w:val="00743E89"/>
    <w:rsid w:val="007678E2"/>
    <w:rsid w:val="00770AFA"/>
    <w:rsid w:val="007829FA"/>
    <w:rsid w:val="007A00F4"/>
    <w:rsid w:val="007A054B"/>
    <w:rsid w:val="007D6D0B"/>
    <w:rsid w:val="007F2056"/>
    <w:rsid w:val="007F77D7"/>
    <w:rsid w:val="007F7DBD"/>
    <w:rsid w:val="00810414"/>
    <w:rsid w:val="00842903"/>
    <w:rsid w:val="00867C54"/>
    <w:rsid w:val="00870BA9"/>
    <w:rsid w:val="008843C9"/>
    <w:rsid w:val="008C34FB"/>
    <w:rsid w:val="008C7614"/>
    <w:rsid w:val="008D2CA4"/>
    <w:rsid w:val="008E67B2"/>
    <w:rsid w:val="009166E2"/>
    <w:rsid w:val="0094014B"/>
    <w:rsid w:val="0095407F"/>
    <w:rsid w:val="00972B94"/>
    <w:rsid w:val="009B60CE"/>
    <w:rsid w:val="009C5E14"/>
    <w:rsid w:val="009D7A93"/>
    <w:rsid w:val="00A64BA4"/>
    <w:rsid w:val="00A76293"/>
    <w:rsid w:val="00AE1992"/>
    <w:rsid w:val="00B0427F"/>
    <w:rsid w:val="00B425B7"/>
    <w:rsid w:val="00B631D7"/>
    <w:rsid w:val="00B76E82"/>
    <w:rsid w:val="00BC2418"/>
    <w:rsid w:val="00BE159B"/>
    <w:rsid w:val="00BE4378"/>
    <w:rsid w:val="00C011DD"/>
    <w:rsid w:val="00C221C8"/>
    <w:rsid w:val="00C3518A"/>
    <w:rsid w:val="00C52528"/>
    <w:rsid w:val="00C65527"/>
    <w:rsid w:val="00CB2BEA"/>
    <w:rsid w:val="00CE2609"/>
    <w:rsid w:val="00D17022"/>
    <w:rsid w:val="00DA0626"/>
    <w:rsid w:val="00DB0520"/>
    <w:rsid w:val="00E00CD4"/>
    <w:rsid w:val="00E2175F"/>
    <w:rsid w:val="00E34C15"/>
    <w:rsid w:val="00E426F3"/>
    <w:rsid w:val="00E62856"/>
    <w:rsid w:val="00E97AB8"/>
    <w:rsid w:val="00EA1EC7"/>
    <w:rsid w:val="00ED208A"/>
    <w:rsid w:val="00EF3A5B"/>
    <w:rsid w:val="00F2029A"/>
    <w:rsid w:val="00F65617"/>
    <w:rsid w:val="00F72855"/>
    <w:rsid w:val="00FA3B69"/>
    <w:rsid w:val="00FB5A09"/>
    <w:rsid w:val="00FE64D7"/>
    <w:rsid w:val="00FF1E5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E64D7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templates-de-plano-de-gerenciamento-de-projetos.aspx" TargetMode="External"/><Relationship Id="rId13" Type="http://schemas.openxmlformats.org/officeDocument/2006/relationships/hyperlink" Target="http://escritoriodeprojetos.com.br/SharedFiles/Download.aspx?pageid=26&amp;mid=89&amp;fileid=81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SharedFiles/Download.aspx?pageid=18&amp;mid=24&amp;fileid=130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SharedFiles/Download.aspx?pageid=18&amp;mid=24&amp;fileid=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SharedFiles/Download.aspx?pageid=18&amp;mid=24&amp;fileid=3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critoriodeprojetos.com.br/SharedFiles/Download.aspx?pageid=18&amp;mid=24&amp;fileid=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SharedFiles/Download.aspx?pageid=18&amp;mid=24&amp;fileid=19" TargetMode="External"/><Relationship Id="rId14" Type="http://schemas.openxmlformats.org/officeDocument/2006/relationships/hyperlink" Target="http://escritoriodeprojetos.com.br/SharedFiles/Download.aspx?pageid=18&amp;mid=24&amp;fileid=24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observatoriosocialdobrasil.org.br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3</Pages>
  <Words>750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PMO Escritório de Projetos</Company>
  <LinksUpToDate>false</LinksUpToDate>
  <CharactersWithSpaces>4793</CharactersWithSpaces>
  <SharedDoc>false</SharedDoc>
  <HyperlinkBase>http://escritoriodeprojetos.com.br/SharedFiles/Download.aspx?pageid=18&amp;mid=24&amp;fileid=4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Cruz, Jessica</cp:lastModifiedBy>
  <cp:revision>9</cp:revision>
  <dcterms:created xsi:type="dcterms:W3CDTF">2013-11-24T21:47:00Z</dcterms:created>
  <dcterms:modified xsi:type="dcterms:W3CDTF">2013-11-27T16:18:00Z</dcterms:modified>
</cp:coreProperties>
</file>